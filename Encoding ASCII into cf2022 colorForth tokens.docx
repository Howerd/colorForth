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86E9" w14:textId="77777777" w:rsidR="00576569" w:rsidRDefault="00576569" w:rsidP="00576569">
      <w:pPr>
        <w:jc w:val="center"/>
        <w:rPr>
          <w:rFonts w:ascii="Arial" w:hAnsi="Arial" w:cs="Arial"/>
          <w:noProof/>
        </w:rPr>
      </w:pPr>
    </w:p>
    <w:p w14:paraId="14AF4E23" w14:textId="77777777" w:rsidR="00576569" w:rsidRDefault="00576569" w:rsidP="00576569">
      <w:pPr>
        <w:jc w:val="center"/>
        <w:rPr>
          <w:rFonts w:ascii="Arial" w:hAnsi="Arial" w:cs="Arial"/>
          <w:noProof/>
        </w:rPr>
      </w:pPr>
    </w:p>
    <w:p w14:paraId="73F77373" w14:textId="77777777" w:rsidR="00014AFB" w:rsidRPr="00014AFB" w:rsidRDefault="00576569" w:rsidP="00576569">
      <w:pPr>
        <w:rPr>
          <w:rFonts w:ascii="Arial" w:hAnsi="Arial" w:cs="Arial"/>
          <w:noProof/>
          <w:sz w:val="20"/>
          <w:szCs w:val="20"/>
        </w:rPr>
      </w:pPr>
      <w:r w:rsidRPr="00014AFB">
        <w:rPr>
          <w:rStyle w:val="TitleChar"/>
          <w:sz w:val="48"/>
          <w:szCs w:val="48"/>
        </w:rPr>
        <w:t>Encoding ASCII into cf2022 colorForth tokens</w:t>
      </w:r>
      <w:r w:rsidRPr="00014AFB">
        <w:rPr>
          <w:rFonts w:ascii="Arial" w:hAnsi="Arial" w:cs="Arial"/>
          <w:noProof/>
          <w:sz w:val="20"/>
          <w:szCs w:val="20"/>
        </w:rPr>
        <w:t xml:space="preserve">  </w:t>
      </w:r>
    </w:p>
    <w:p w14:paraId="3AA4CA29" w14:textId="3099DCEF" w:rsidR="00576569" w:rsidRDefault="00576569" w:rsidP="0057656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2022 Apr 21</w:t>
      </w:r>
      <w:r w:rsidR="003553CF">
        <w:rPr>
          <w:rFonts w:ascii="Arial" w:hAnsi="Arial" w:cs="Arial"/>
          <w:noProof/>
        </w:rPr>
        <w:t xml:space="preserve"> b</w:t>
      </w:r>
    </w:p>
    <w:p w14:paraId="2C7EA706" w14:textId="0A45745C" w:rsidR="00576569" w:rsidRDefault="00576569" w:rsidP="00576569">
      <w:pPr>
        <w:jc w:val="center"/>
        <w:rPr>
          <w:rFonts w:ascii="Arial" w:hAnsi="Arial" w:cs="Arial"/>
          <w:noProof/>
        </w:rPr>
      </w:pPr>
    </w:p>
    <w:p w14:paraId="45204C33" w14:textId="329EF424" w:rsidR="00014AFB" w:rsidRPr="00704F94" w:rsidRDefault="00014AFB" w:rsidP="00014AFB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704F94">
        <w:rPr>
          <w:rFonts w:ascii="Courier New" w:hAnsi="Courier New" w:cs="Courier New"/>
          <w:sz w:val="16"/>
          <w:szCs w:val="16"/>
        </w:rPr>
        <w:t xml:space="preserve">; ASCII / UTF8 support. If the first Shannon-Fano encoded letter is a 4 bit NULL, </w:t>
      </w:r>
    </w:p>
    <w:p w14:paraId="03182BFB" w14:textId="061ED004" w:rsidR="00014AFB" w:rsidRDefault="00014AFB" w:rsidP="00014AFB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704F94">
        <w:rPr>
          <w:rFonts w:ascii="Courier New" w:hAnsi="Courier New" w:cs="Courier New"/>
          <w:sz w:val="16"/>
          <w:szCs w:val="16"/>
        </w:rPr>
        <w:t>; display the next 24 bits as three ASCII characters.</w:t>
      </w:r>
    </w:p>
    <w:p w14:paraId="68F4AA1C" w14:textId="576680CE" w:rsidR="005F7046" w:rsidRPr="00704F94" w:rsidRDefault="005F7046" w:rsidP="005F7046">
      <w:pPr>
        <w:pStyle w:val="Default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; $0</w:t>
      </w:r>
      <w:r w:rsidRPr="005F7046">
        <w:rPr>
          <w:rFonts w:ascii="Courier New" w:hAnsi="Courier New" w:cs="Courier New"/>
          <w:sz w:val="16"/>
          <w:szCs w:val="16"/>
          <w:highlight w:val="yellow"/>
        </w:rPr>
        <w:t>3e3c</w:t>
      </w:r>
      <w:r>
        <w:rPr>
          <w:rFonts w:ascii="Courier New" w:hAnsi="Courier New" w:cs="Courier New"/>
          <w:sz w:val="16"/>
          <w:szCs w:val="16"/>
        </w:rPr>
        <w:t>009 is displayed as ‘</w:t>
      </w:r>
      <w:r w:rsidRPr="005F7046">
        <w:rPr>
          <w:rFonts w:ascii="Courier New" w:hAnsi="Courier New" w:cs="Courier New"/>
          <w:sz w:val="16"/>
          <w:szCs w:val="16"/>
          <w:highlight w:val="yellow"/>
        </w:rPr>
        <w:t>&gt;&lt;</w:t>
      </w:r>
      <w:r>
        <w:rPr>
          <w:rFonts w:ascii="Courier New" w:hAnsi="Courier New" w:cs="Courier New"/>
          <w:sz w:val="16"/>
          <w:szCs w:val="16"/>
        </w:rPr>
        <w:t>’</w:t>
      </w:r>
    </w:p>
    <w:p w14:paraId="258D9F2D" w14:textId="77777777" w:rsidR="00014AFB" w:rsidRDefault="00014AFB" w:rsidP="00576569">
      <w:pPr>
        <w:jc w:val="center"/>
        <w:rPr>
          <w:rFonts w:ascii="Arial" w:hAnsi="Arial" w:cs="Arial"/>
          <w:noProof/>
        </w:rPr>
      </w:pPr>
    </w:p>
    <w:p w14:paraId="30643BC3" w14:textId="268FC5C5" w:rsidR="00576569" w:rsidRDefault="008328DC" w:rsidP="0057656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CD059B" wp14:editId="55ACF161">
            <wp:extent cx="4643410" cy="34575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34" cy="346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DB1B" w14:textId="77777777" w:rsidR="00014AFB" w:rsidRDefault="00014AFB" w:rsidP="00576569">
      <w:pPr>
        <w:jc w:val="center"/>
        <w:rPr>
          <w:rFonts w:ascii="Arial" w:hAnsi="Arial" w:cs="Arial"/>
        </w:rPr>
      </w:pPr>
    </w:p>
    <w:p w14:paraId="562C50E0" w14:textId="731EAB33" w:rsidR="00576569" w:rsidRDefault="00F934AF" w:rsidP="00576569">
      <w:pPr>
        <w:jc w:val="center"/>
        <w:rPr>
          <w:rFonts w:ascii="Arial" w:hAnsi="Arial" w:cs="Arial"/>
          <w:color w:val="000000"/>
          <w:szCs w:val="20"/>
          <w:u w:color="000000"/>
          <w:lang w:eastAsia="en-GB"/>
        </w:rPr>
      </w:pPr>
      <w:r>
        <w:rPr>
          <w:rFonts w:ascii="Arial" w:hAnsi="Arial" w:cs="Arial"/>
          <w:noProof/>
        </w:rPr>
        <w:drawing>
          <wp:inline distT="0" distB="0" distL="0" distR="0" wp14:anchorId="150049F9" wp14:editId="31A718E1">
            <wp:extent cx="4657725" cy="348328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29" cy="349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569">
        <w:rPr>
          <w:rFonts w:ascii="Arial" w:hAnsi="Arial" w:cs="Arial"/>
        </w:rPr>
        <w:br w:type="page"/>
      </w:r>
    </w:p>
    <w:p w14:paraId="3998FFAE" w14:textId="77777777" w:rsidR="00A21967" w:rsidRDefault="00A21967" w:rsidP="00A21967">
      <w:pPr>
        <w:pStyle w:val="Heading"/>
      </w:pPr>
    </w:p>
    <w:p w14:paraId="2FD0D16F" w14:textId="4911593B" w:rsidR="00704F94" w:rsidRDefault="00576569" w:rsidP="00A21967">
      <w:pPr>
        <w:pStyle w:val="Heading"/>
      </w:pPr>
      <w:r>
        <w:t>Appendix A  cf2022.nasm code</w:t>
      </w:r>
    </w:p>
    <w:p w14:paraId="260EBD21" w14:textId="77777777" w:rsidR="00576569" w:rsidRDefault="00576569" w:rsidP="00301B9D">
      <w:pPr>
        <w:pStyle w:val="Default"/>
        <w:ind w:firstLine="720"/>
        <w:rPr>
          <w:rFonts w:ascii="Arial" w:hAnsi="Arial" w:cs="Arial"/>
        </w:rPr>
      </w:pPr>
    </w:p>
    <w:p w14:paraId="3C3D073D" w14:textId="0599E456" w:rsidR="00E60830" w:rsidRDefault="00E60830" w:rsidP="00301B9D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</w:p>
    <w:p w14:paraId="209B0D3E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>lowercase:   ; display a white text word in normal lower-case letters</w:t>
      </w:r>
    </w:p>
    <w:p w14:paraId="7757C156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call white</w:t>
      </w:r>
    </w:p>
    <w:p w14:paraId="7CA0FAD2" w14:textId="14330D82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>showSF_EDI_: ; ( -- ) \ display a Shanon-Fano encoded token pointed to by  edi  in the current colour</w:t>
      </w:r>
    </w:p>
    <w:p w14:paraId="46C350C9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_DUP_</w:t>
      </w:r>
    </w:p>
    <w:p w14:paraId="4DFF0AA8" w14:textId="1CA4AAB6" w:rsid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mov _TOS_, [ ( edi * 4 ) - 0x04 ]   ; fetch the next token</w:t>
      </w:r>
      <w:r w:rsidR="005754F0">
        <w:rPr>
          <w:rFonts w:ascii="Courier New" w:hAnsi="Courier New" w:cs="Courier New"/>
          <w:sz w:val="16"/>
          <w:szCs w:val="16"/>
        </w:rPr>
        <w:t xml:space="preserve"> – drops through to showShannonFano</w:t>
      </w:r>
    </w:p>
    <w:p w14:paraId="012D3B3E" w14:textId="77777777" w:rsidR="00013F19" w:rsidRPr="00E60830" w:rsidRDefault="00013F19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</w:p>
    <w:p w14:paraId="4C48AE7D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>showShannonFano:    ; ( token -- ) \ display the Shannon-Fano encoded token on TOS</w:t>
      </w:r>
    </w:p>
    <w:p w14:paraId="1B5ADAFD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; ASCII / UTF8 support. If the first Shannon-Fano encoded letter is a 4 bit NULL, </w:t>
      </w:r>
    </w:p>
    <w:p w14:paraId="078FCCC4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; display the next 24 bits as three ASCII characters.</w:t>
      </w:r>
    </w:p>
    <w:p w14:paraId="32AF3F2A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mov _SCRATCH_, _TOS_            ; save the token value</w:t>
      </w:r>
    </w:p>
    <w:p w14:paraId="0816FE6F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and _SCRATCH_, 0xF0000000</w:t>
      </w:r>
    </w:p>
    <w:p w14:paraId="752BA96F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cmp _SCRATCH_, 0x00000000</w:t>
      </w:r>
    </w:p>
    <w:p w14:paraId="2710019C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jnz .forward</w:t>
      </w:r>
    </w:p>
    <w:p w14:paraId="2C1A81EF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; display as three ASCII characters</w:t>
      </w:r>
    </w:p>
    <w:p w14:paraId="0FF77383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mov _SCRATCH_, _TOS_</w:t>
      </w:r>
    </w:p>
    <w:p w14:paraId="23171938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</w:p>
    <w:p w14:paraId="482F4EC3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mov _TOS_, _SCRATCH_</w:t>
      </w:r>
    </w:p>
    <w:p w14:paraId="59ED6B60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shr _TOS_, 20</w:t>
      </w:r>
    </w:p>
    <w:p w14:paraId="043D283B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and _TOS_, 0x000000FF</w:t>
      </w:r>
    </w:p>
    <w:p w14:paraId="393D178E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jz .null_terminator</w:t>
      </w:r>
    </w:p>
    <w:p w14:paraId="77BD7E4C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    _DUP_</w:t>
      </w:r>
    </w:p>
    <w:p w14:paraId="3BA31009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    call emit_</w:t>
      </w:r>
    </w:p>
    <w:p w14:paraId="79AB0ECB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</w:p>
    <w:p w14:paraId="326386AC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mov _TOS_, _SCRATCH_</w:t>
      </w:r>
    </w:p>
    <w:p w14:paraId="2F3230F4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shr _TOS_, 12</w:t>
      </w:r>
    </w:p>
    <w:p w14:paraId="338CCA85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and _TOS_, 0x000000FF</w:t>
      </w:r>
    </w:p>
    <w:p w14:paraId="3B422DE7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jz .null_terminator</w:t>
      </w:r>
    </w:p>
    <w:p w14:paraId="74E7CBBC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    _DUP_</w:t>
      </w:r>
    </w:p>
    <w:p w14:paraId="7B7FDCCF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    call emit_</w:t>
      </w:r>
    </w:p>
    <w:p w14:paraId="7346F898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</w:p>
    <w:p w14:paraId="04BBC1C1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mov _TOS_, _SCRATCH_</w:t>
      </w:r>
    </w:p>
    <w:p w14:paraId="3204B732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shr _TOS_, 4</w:t>
      </w:r>
    </w:p>
    <w:p w14:paraId="79F4C7D6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and _TOS_, 0x000000FF</w:t>
      </w:r>
    </w:p>
    <w:p w14:paraId="3EA3524E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jz .null_terminator</w:t>
      </w:r>
    </w:p>
    <w:p w14:paraId="1A995407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    _DUP_</w:t>
      </w:r>
    </w:p>
    <w:p w14:paraId="07395448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    call emit_</w:t>
      </w:r>
    </w:p>
    <w:p w14:paraId="3D63096D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</w:p>
    <w:p w14:paraId="1B6D6813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; arrive here if an ASCII character is an ASCII NULL, or if all three have been emitted</w:t>
      </w:r>
    </w:p>
    <w:p w14:paraId="4F3E73B3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.null_terminator:</w:t>
      </w:r>
    </w:p>
    <w:p w14:paraId="29E968DB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call space_                 ; display a space character at the end of the word</w:t>
      </w:r>
    </w:p>
    <w:p w14:paraId="7A685054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_DROP_</w:t>
      </w:r>
    </w:p>
    <w:p w14:paraId="0EDE9E41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ret</w:t>
      </w:r>
    </w:p>
    <w:p w14:paraId="0D69E148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      </w:t>
      </w:r>
    </w:p>
    <w:p w14:paraId="31F44D71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.forward:</w:t>
      </w:r>
    </w:p>
    <w:p w14:paraId="044BAA11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</w:t>
      </w:r>
    </w:p>
    <w:p w14:paraId="65C802A0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; display as Shannon-Fano encoded token name</w:t>
      </w:r>
    </w:p>
    <w:p w14:paraId="451993A9" w14:textId="47095072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and _TOS_, byte -0x10   ; and _TOS_, 0xFFFFFFF0 ignore token colour when displaying the letters</w:t>
      </w:r>
    </w:p>
    <w:p w14:paraId="01428494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 </w:t>
      </w:r>
    </w:p>
    <w:p w14:paraId="6FE4CE7F" w14:textId="3F8309B6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>lowercasePrimitive: ; ( token -- ) \ display the given Shanon-Fano encoded word in the current colour</w:t>
      </w:r>
    </w:p>
    <w:p w14:paraId="37D2C8D6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call unpack</w:t>
      </w:r>
    </w:p>
    <w:p w14:paraId="2C6F91EF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jz lowercasePrimitiveEnd</w:t>
      </w:r>
    </w:p>
    <w:p w14:paraId="4F3E4FA5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call emitSF_</w:t>
      </w:r>
    </w:p>
    <w:p w14:paraId="24825445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jmp lowercasePrimitive</w:t>
      </w:r>
    </w:p>
    <w:p w14:paraId="36E7A10D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>lowercasePrimitiveEnd:</w:t>
      </w:r>
    </w:p>
    <w:p w14:paraId="6F1A3C39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call space_</w:t>
      </w:r>
    </w:p>
    <w:p w14:paraId="5C854201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_DROP_</w:t>
      </w:r>
    </w:p>
    <w:p w14:paraId="7F41FE65" w14:textId="77777777" w:rsidR="00E60830" w:rsidRP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_DROP_</w:t>
      </w:r>
    </w:p>
    <w:p w14:paraId="2B79C416" w14:textId="21C96753" w:rsidR="00E60830" w:rsidRDefault="00E60830" w:rsidP="00E60830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  <w:r w:rsidRPr="00E60830">
        <w:rPr>
          <w:rFonts w:ascii="Courier New" w:hAnsi="Courier New" w:cs="Courier New"/>
          <w:sz w:val="16"/>
          <w:szCs w:val="16"/>
        </w:rPr>
        <w:t xml:space="preserve">    ret</w:t>
      </w:r>
    </w:p>
    <w:p w14:paraId="1670193D" w14:textId="77777777" w:rsidR="00E60830" w:rsidRDefault="00E60830" w:rsidP="00301B9D">
      <w:pPr>
        <w:pStyle w:val="Default"/>
        <w:ind w:firstLine="720"/>
        <w:rPr>
          <w:rFonts w:ascii="Courier New" w:hAnsi="Courier New" w:cs="Courier New"/>
          <w:sz w:val="16"/>
          <w:szCs w:val="16"/>
        </w:rPr>
      </w:pPr>
    </w:p>
    <w:sectPr w:rsidR="00E60830" w:rsidSect="00301B9D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940D" w14:textId="77777777" w:rsidR="00CA2366" w:rsidRDefault="00CA2366">
      <w:r>
        <w:separator/>
      </w:r>
    </w:p>
  </w:endnote>
  <w:endnote w:type="continuationSeparator" w:id="0">
    <w:p w14:paraId="3D5BC564" w14:textId="77777777" w:rsidR="00CA2366" w:rsidRDefault="00CA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17272" w14:textId="77777777" w:rsidR="007758DF" w:rsidRPr="00704F94" w:rsidRDefault="007758DF" w:rsidP="007758DF">
    <w:pPr>
      <w:pStyle w:val="Footer"/>
      <w:jc w:val="center"/>
      <w:rPr>
        <w:rFonts w:ascii="Arial" w:hAnsi="Arial" w:cs="Arial"/>
        <w:color w:val="0070C0"/>
        <w:sz w:val="20"/>
        <w:szCs w:val="20"/>
        <w:lang w:val="de-DE"/>
      </w:rPr>
    </w:pPr>
    <w:r w:rsidRPr="00704F94">
      <w:rPr>
        <w:rFonts w:ascii="Arial" w:hAnsi="Arial" w:cs="Arial"/>
        <w:color w:val="0070C0"/>
        <w:sz w:val="20"/>
        <w:szCs w:val="20"/>
        <w:lang w:val="de-DE"/>
      </w:rPr>
      <w:t xml:space="preserve">Inventio Software   </w:t>
    </w:r>
    <w:hyperlink r:id="rId1" w:history="1">
      <w:r w:rsidRPr="00704F94">
        <w:rPr>
          <w:rStyle w:val="Hyperlink"/>
          <w:rFonts w:ascii="Arial" w:hAnsi="Arial" w:cs="Arial"/>
          <w:color w:val="0070C0"/>
          <w:sz w:val="20"/>
          <w:szCs w:val="20"/>
          <w:lang w:val="de-DE"/>
        </w:rPr>
        <w:t>www.inventio.co.uk</w:t>
      </w:r>
    </w:hyperlink>
    <w:r w:rsidRPr="00704F94">
      <w:rPr>
        <w:rFonts w:ascii="Arial" w:hAnsi="Arial" w:cs="Arial"/>
        <w:color w:val="0070C0"/>
        <w:sz w:val="20"/>
        <w:szCs w:val="20"/>
        <w:lang w:val="de-DE"/>
      </w:rPr>
      <w:t xml:space="preserve"> howerd@inventio.co.uk</w:t>
    </w:r>
  </w:p>
  <w:p w14:paraId="7240671D" w14:textId="77777777" w:rsidR="007758DF" w:rsidRPr="00704F94" w:rsidRDefault="007758DF" w:rsidP="007758DF">
    <w:pPr>
      <w:pStyle w:val="Footer"/>
      <w:jc w:val="center"/>
      <w:rPr>
        <w:rFonts w:ascii="Arial" w:hAnsi="Arial" w:cs="Arial"/>
        <w:color w:val="0070C0"/>
        <w:sz w:val="20"/>
        <w:szCs w:val="20"/>
        <w:lang w:val="de-DE"/>
      </w:rPr>
    </w:pPr>
    <w:r w:rsidRPr="00704F94">
      <w:rPr>
        <w:rFonts w:ascii="Arial" w:hAnsi="Arial" w:cs="Arial"/>
        <w:color w:val="0070C0"/>
        <w:sz w:val="20"/>
        <w:szCs w:val="20"/>
        <w:lang w:val="de-DE"/>
      </w:rPr>
      <w:t>Landline (+49) 02202 460 4079   Mobile (+49) 0176 22623235</w:t>
    </w:r>
  </w:p>
  <w:p w14:paraId="2BC0AC5D" w14:textId="77777777" w:rsidR="00110F08" w:rsidRPr="00765F14" w:rsidRDefault="007758DF" w:rsidP="007758DF">
    <w:pPr>
      <w:pStyle w:val="Footer"/>
      <w:jc w:val="center"/>
      <w:rPr>
        <w:rFonts w:ascii="Arial" w:hAnsi="Arial" w:cs="Arial"/>
        <w:color w:val="0070C0"/>
        <w:sz w:val="20"/>
        <w:szCs w:val="20"/>
        <w:lang w:val="de-DE"/>
      </w:rPr>
    </w:pPr>
    <w:r w:rsidRPr="00765F14">
      <w:rPr>
        <w:rFonts w:ascii="Arial" w:hAnsi="Arial" w:cs="Arial"/>
        <w:color w:val="0070C0"/>
        <w:sz w:val="20"/>
        <w:szCs w:val="20"/>
        <w:lang w:val="de-DE"/>
      </w:rPr>
      <w:t>Am Sonnenberg 3, 51519 Odenthal, Germany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78B2" w14:textId="77777777" w:rsidR="00CA2366" w:rsidRDefault="00CA2366">
      <w:r>
        <w:separator/>
      </w:r>
    </w:p>
  </w:footnote>
  <w:footnote w:type="continuationSeparator" w:id="0">
    <w:p w14:paraId="0ADE3D47" w14:textId="77777777" w:rsidR="00CA2366" w:rsidRDefault="00CA2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34D7" w14:textId="77777777" w:rsidR="00110F08" w:rsidRPr="00765F14" w:rsidRDefault="00BC0021">
    <w:pPr>
      <w:pStyle w:val="Default"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ind w:left="2268" w:right="2268"/>
      <w:jc w:val="center"/>
      <w:rPr>
        <w:rFonts w:ascii="Arial" w:eastAsia="Arial" w:hAnsi="Arial" w:cs="Arial"/>
        <w:i/>
        <w:iCs/>
        <w:color w:val="00FF00"/>
        <w:szCs w:val="24"/>
        <w:u w:color="00FF00"/>
      </w:rPr>
    </w:pPr>
    <w:r w:rsidRPr="00765F14">
      <w:rPr>
        <w:rFonts w:ascii="Arial" w:hAnsi="Arial"/>
        <w:i/>
        <w:iCs/>
        <w:color w:val="0066FF"/>
        <w:sz w:val="56"/>
        <w:szCs w:val="56"/>
        <w:u w:color="0066FF"/>
      </w:rPr>
      <w:t>Inventio Software</w:t>
    </w:r>
  </w:p>
  <w:p w14:paraId="25D6FB0B" w14:textId="77777777" w:rsidR="00110F08" w:rsidRDefault="00BC0021">
    <w:pPr>
      <w:pStyle w:val="Default"/>
      <w:jc w:val="center"/>
    </w:pPr>
    <w:r>
      <w:rPr>
        <w:rFonts w:ascii="Arial" w:hAnsi="Arial"/>
        <w:color w:val="00FF00"/>
        <w:szCs w:val="24"/>
        <w:u w:color="00FF00"/>
      </w:rPr>
      <w:t>Specialist Instrumentation Design and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94"/>
    <w:rsid w:val="000021CD"/>
    <w:rsid w:val="00013F19"/>
    <w:rsid w:val="00014AFB"/>
    <w:rsid w:val="00026192"/>
    <w:rsid w:val="000B33D5"/>
    <w:rsid w:val="00110F08"/>
    <w:rsid w:val="001447C2"/>
    <w:rsid w:val="00166FBE"/>
    <w:rsid w:val="001F2105"/>
    <w:rsid w:val="00200774"/>
    <w:rsid w:val="00226FD2"/>
    <w:rsid w:val="00301B9D"/>
    <w:rsid w:val="003553CF"/>
    <w:rsid w:val="0042070A"/>
    <w:rsid w:val="00475CB0"/>
    <w:rsid w:val="004911D2"/>
    <w:rsid w:val="0054272A"/>
    <w:rsid w:val="005754F0"/>
    <w:rsid w:val="00576569"/>
    <w:rsid w:val="005B3EE5"/>
    <w:rsid w:val="005F0275"/>
    <w:rsid w:val="005F7046"/>
    <w:rsid w:val="00657191"/>
    <w:rsid w:val="00704F94"/>
    <w:rsid w:val="00726ED7"/>
    <w:rsid w:val="00744914"/>
    <w:rsid w:val="00765F14"/>
    <w:rsid w:val="007758DF"/>
    <w:rsid w:val="008328DC"/>
    <w:rsid w:val="00845924"/>
    <w:rsid w:val="008C5A7F"/>
    <w:rsid w:val="009B0301"/>
    <w:rsid w:val="00A21967"/>
    <w:rsid w:val="00A22378"/>
    <w:rsid w:val="00AB4704"/>
    <w:rsid w:val="00AC5615"/>
    <w:rsid w:val="00B965A7"/>
    <w:rsid w:val="00BA50AB"/>
    <w:rsid w:val="00BC0021"/>
    <w:rsid w:val="00C25BB7"/>
    <w:rsid w:val="00C46164"/>
    <w:rsid w:val="00CA2366"/>
    <w:rsid w:val="00DA5C35"/>
    <w:rsid w:val="00E60830"/>
    <w:rsid w:val="00E8370D"/>
    <w:rsid w:val="00EA67AD"/>
    <w:rsid w:val="00EE52C6"/>
    <w:rsid w:val="00F802AA"/>
    <w:rsid w:val="00F80AFC"/>
    <w:rsid w:val="00F9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AFC13"/>
  <w15:docId w15:val="{BFA5334A-A951-4ED5-8C6F-EA4D552E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7B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2B57B3"/>
    <w:rPr>
      <w:u w:val="single"/>
    </w:rPr>
  </w:style>
  <w:style w:type="character" w:customStyle="1" w:styleId="Ohne">
    <w:name w:val="Ohne"/>
    <w:qFormat/>
    <w:rsid w:val="002B57B3"/>
  </w:style>
  <w:style w:type="character" w:customStyle="1" w:styleId="Hyperlink0">
    <w:name w:val="Hyperlink.0"/>
    <w:basedOn w:val="Ohne"/>
    <w:qFormat/>
    <w:rsid w:val="002B57B3"/>
    <w:rPr>
      <w:rFonts w:ascii="Arial" w:eastAsia="Arial" w:hAnsi="Arial" w:cs="Arial"/>
      <w:color w:val="0000FF"/>
      <w:sz w:val="24"/>
      <w:szCs w:val="24"/>
      <w:u w:val="single" w:color="0000F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11491"/>
    <w:rPr>
      <w:sz w:val="24"/>
      <w:szCs w:val="24"/>
      <w:lang w:val="en-US" w:eastAsia="en-US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2B57B3"/>
    <w:pPr>
      <w:suppressAutoHyphens/>
    </w:pPr>
    <w:rPr>
      <w:rFonts w:cs="Arial Unicode MS"/>
      <w:color w:val="000000"/>
      <w:sz w:val="24"/>
      <w:u w:color="000000"/>
      <w:lang w:val="en-US"/>
    </w:rPr>
  </w:style>
  <w:style w:type="paragraph" w:styleId="Footer">
    <w:name w:val="footer"/>
    <w:basedOn w:val="Normal"/>
    <w:rsid w:val="002B57B3"/>
    <w:pPr>
      <w:keepLines/>
      <w:tabs>
        <w:tab w:val="center" w:pos="4320"/>
        <w:tab w:val="right" w:pos="8640"/>
      </w:tabs>
      <w:suppressAutoHyphens/>
    </w:pPr>
    <w:rPr>
      <w:rFonts w:eastAsia="Times New Roman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C11491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7758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8D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4A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AF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ventio.co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wer\OneDrive\Documents\Custom%20Office%20Templates\Inventio%20Software%20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Inventio Software Template.dotx</Template>
  <TotalTime>0</TotalTime>
  <Pages>2</Pages>
  <Words>293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Howerd Oakford</dc:creator>
  <dc:description/>
  <cp:lastModifiedBy>Howerd Oakford</cp:lastModifiedBy>
  <cp:revision>11</cp:revision>
  <dcterms:created xsi:type="dcterms:W3CDTF">2022-04-21T03:45:00Z</dcterms:created>
  <dcterms:modified xsi:type="dcterms:W3CDTF">2022-04-21T16:20:00Z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